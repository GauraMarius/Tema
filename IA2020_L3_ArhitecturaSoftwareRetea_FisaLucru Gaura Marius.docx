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9FC56" w14:textId="77777777" w:rsidR="00837B7E" w:rsidRPr="00A21AE8" w:rsidRDefault="00837B7E" w:rsidP="00752825">
      <w:pPr>
        <w:rPr>
          <w:b/>
          <w:sz w:val="18"/>
          <w:szCs w:val="18"/>
          <w:lang w:val="en-US"/>
        </w:rPr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3532"/>
        <w:gridCol w:w="2837"/>
        <w:gridCol w:w="2554"/>
      </w:tblGrid>
      <w:tr w:rsidR="00EB09AA" w14:paraId="73BA831C" w14:textId="77777777" w:rsidTr="00EB09AA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3261" w14:textId="77777777" w:rsidR="00EB09AA" w:rsidRDefault="00EB09AA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ro-RO"/>
              </w:rPr>
              <w:t>INFORMATICĂ APLICATĂ</w:t>
            </w:r>
            <w:r>
              <w:rPr>
                <w:b/>
                <w:lang w:val="en-US"/>
              </w:rPr>
              <w:t xml:space="preserve"> </w:t>
            </w:r>
          </w:p>
          <w:p w14:paraId="4133837D" w14:textId="77777777" w:rsidR="00EB09AA" w:rsidRDefault="00EB09AA">
            <w:pPr>
              <w:ind w:left="0"/>
              <w:rPr>
                <w:b/>
                <w:lang w:val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1A7D" w14:textId="77777777" w:rsidR="00EB09AA" w:rsidRDefault="00EB09AA">
            <w:pPr>
              <w:ind w:left="0"/>
              <w:rPr>
                <w:b/>
                <w:lang w:val="ro-RO"/>
              </w:rPr>
            </w:pPr>
            <w:r>
              <w:rPr>
                <w:b/>
                <w:lang w:val="en-US"/>
              </w:rPr>
              <w:t>FI</w:t>
            </w:r>
            <w:r>
              <w:rPr>
                <w:b/>
                <w:lang w:val="ro-RO"/>
              </w:rPr>
              <w:t>ŞĂ DE LUCRU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2393" w14:textId="77777777" w:rsidR="00EB09AA" w:rsidRDefault="00B77CFB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LAB3</w:t>
            </w:r>
          </w:p>
        </w:tc>
      </w:tr>
      <w:tr w:rsidR="00EB09AA" w14:paraId="20CC4BA2" w14:textId="77777777" w:rsidTr="00EB09AA">
        <w:tc>
          <w:tcPr>
            <w:tcW w:w="8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B8AA" w14:textId="77777777" w:rsidR="00B77CFB" w:rsidRDefault="00EB09A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SISTEME DE OPERARE. </w:t>
            </w:r>
          </w:p>
          <w:p w14:paraId="486D3663" w14:textId="77777777" w:rsidR="00EB09AA" w:rsidRDefault="00EB09AA">
            <w:pPr>
              <w:jc w:val="left"/>
              <w:rPr>
                <w:b/>
                <w:lang w:val="ro-RO"/>
              </w:rPr>
            </w:pPr>
            <w:r>
              <w:rPr>
                <w:lang w:val="en-US"/>
              </w:rPr>
              <w:t>INTERCONECTAREA SISTEMELOR DE CALCUL. INSTALARE ȘI CONFIGURARE</w:t>
            </w:r>
          </w:p>
        </w:tc>
      </w:tr>
    </w:tbl>
    <w:p w14:paraId="69C9A9D0" w14:textId="77777777" w:rsidR="003064AC" w:rsidRDefault="003064AC" w:rsidP="00752825">
      <w:pPr>
        <w:rPr>
          <w:b/>
          <w:sz w:val="18"/>
          <w:szCs w:val="18"/>
          <w:lang w:val="en-US"/>
        </w:rPr>
      </w:pPr>
    </w:p>
    <w:p w14:paraId="0066BACA" w14:textId="64249088" w:rsidR="00752825" w:rsidRPr="00A21AE8" w:rsidRDefault="00A637F5" w:rsidP="00752825">
      <w:pPr>
        <w:rPr>
          <w:sz w:val="18"/>
          <w:szCs w:val="18"/>
          <w:lang w:val="ro-RO"/>
        </w:rPr>
      </w:pPr>
      <w:r w:rsidRPr="00A21AE8">
        <w:rPr>
          <w:b/>
          <w:sz w:val="18"/>
          <w:szCs w:val="18"/>
          <w:lang w:val="en-US"/>
        </w:rPr>
        <w:t>ENUNȚ:</w:t>
      </w:r>
      <w:r w:rsidR="00F02B8E" w:rsidRPr="00A21AE8">
        <w:rPr>
          <w:sz w:val="18"/>
          <w:szCs w:val="18"/>
          <w:lang w:val="en-US"/>
        </w:rPr>
        <w:t xml:space="preserve"> </w:t>
      </w:r>
      <w:r w:rsidR="00EC3DA8">
        <w:rPr>
          <w:sz w:val="18"/>
          <w:szCs w:val="18"/>
          <w:lang w:val="en-US"/>
        </w:rPr>
        <w:t>Pornind de la arhitectura unui sistem de calcul se vor parcurge activitățile:</w:t>
      </w:r>
    </w:p>
    <w:p w14:paraId="00189ABF" w14:textId="77777777" w:rsidR="00EC3DA8" w:rsidRDefault="00EC3DA8" w:rsidP="00752825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Aplicarea conceptelor teoretice de bază în scenarii practice</w:t>
      </w:r>
    </w:p>
    <w:p w14:paraId="4AF5502E" w14:textId="77777777" w:rsidR="00752825" w:rsidRDefault="00EC3DA8" w:rsidP="00752825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Identificarea practică a elementelor unui sistem de calcul de tip stație de bază (PC)</w:t>
      </w:r>
    </w:p>
    <w:p w14:paraId="4011BECE" w14:textId="77777777" w:rsidR="00936636" w:rsidRPr="00A21AE8" w:rsidRDefault="00EC3DA8" w:rsidP="00752825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Monitorizarea resurselor din arhitectura software prin utilitare specifice</w:t>
      </w:r>
    </w:p>
    <w:p w14:paraId="03D1AA99" w14:textId="0B95D3AB" w:rsidR="000B37EE" w:rsidRPr="00EC3DA8" w:rsidRDefault="00A637F5" w:rsidP="00EC3DA8">
      <w:pPr>
        <w:rPr>
          <w:b/>
          <w:sz w:val="18"/>
          <w:szCs w:val="18"/>
          <w:lang w:val="en-US"/>
        </w:rPr>
      </w:pPr>
      <w:r w:rsidRPr="00A21AE8">
        <w:rPr>
          <w:b/>
          <w:sz w:val="18"/>
          <w:szCs w:val="18"/>
          <w:lang w:val="en-US"/>
        </w:rPr>
        <w:t>CERINȚE:</w:t>
      </w:r>
    </w:p>
    <w:p w14:paraId="1D8A672E" w14:textId="53F4A125" w:rsidR="000B37EE" w:rsidRPr="00D54FB1" w:rsidRDefault="00EC3DA8" w:rsidP="00B77CFB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 w:rsidRPr="00EC3DA8">
        <w:rPr>
          <w:b/>
          <w:sz w:val="18"/>
          <w:szCs w:val="18"/>
          <w:lang w:val="en-US"/>
        </w:rPr>
        <w:t>(</w:t>
      </w:r>
      <w:r w:rsidR="00D54FB1">
        <w:rPr>
          <w:b/>
          <w:sz w:val="18"/>
          <w:szCs w:val="18"/>
          <w:lang w:val="en-US"/>
        </w:rPr>
        <w:t>20</w:t>
      </w:r>
      <w:r w:rsidRPr="00EC3DA8">
        <w:rPr>
          <w:b/>
          <w:sz w:val="18"/>
          <w:szCs w:val="18"/>
          <w:lang w:val="en-US"/>
        </w:rPr>
        <w:t xml:space="preserve"> min)</w:t>
      </w:r>
      <w:r>
        <w:rPr>
          <w:b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Se vor identifica elemente specific</w:t>
      </w:r>
      <w:r w:rsidR="00B77CFB">
        <w:rPr>
          <w:sz w:val="18"/>
          <w:szCs w:val="18"/>
          <w:lang w:val="en-US"/>
        </w:rPr>
        <w:t>e</w:t>
      </w:r>
      <w:r>
        <w:rPr>
          <w:sz w:val="18"/>
          <w:szCs w:val="18"/>
          <w:lang w:val="en-US"/>
        </w:rPr>
        <w:t xml:space="preserve"> </w:t>
      </w:r>
      <w:r w:rsidR="00D54FB1">
        <w:rPr>
          <w:sz w:val="18"/>
          <w:szCs w:val="18"/>
          <w:lang w:val="en-US"/>
        </w:rPr>
        <w:t>de conectivitate în rețele de calculatoare, pornind de la configurări din interfața Windows OS (</w:t>
      </w:r>
      <w:r w:rsidR="00D54FB1" w:rsidRPr="00D54FB1">
        <w:rPr>
          <w:i/>
          <w:sz w:val="18"/>
          <w:szCs w:val="18"/>
          <w:lang w:val="en-US"/>
        </w:rPr>
        <w:t>Network and Sharing Center</w:t>
      </w:r>
      <w:r w:rsidR="00B77CFB">
        <w:rPr>
          <w:sz w:val="18"/>
          <w:szCs w:val="18"/>
          <w:lang w:val="en-US"/>
        </w:rPr>
        <w:t>), respectiv</w:t>
      </w:r>
      <w:r w:rsidR="00D54FB1">
        <w:rPr>
          <w:sz w:val="18"/>
          <w:szCs w:val="18"/>
          <w:lang w:val="en-US"/>
        </w:rPr>
        <w:t xml:space="preserve"> linia de comandă (</w:t>
      </w:r>
      <w:r w:rsidR="00D54FB1">
        <w:rPr>
          <w:i/>
          <w:sz w:val="18"/>
          <w:szCs w:val="18"/>
          <w:lang w:val="en-US"/>
        </w:rPr>
        <w:t>Comand Shell</w:t>
      </w:r>
      <w:r w:rsidR="00B77CFB">
        <w:rPr>
          <w:i/>
          <w:sz w:val="18"/>
          <w:szCs w:val="18"/>
          <w:lang w:val="en-US"/>
        </w:rPr>
        <w:t>/Cmd</w:t>
      </w:r>
      <w:r w:rsidR="00B77CFB">
        <w:rPr>
          <w:sz w:val="18"/>
          <w:szCs w:val="18"/>
          <w:lang w:val="en-US"/>
        </w:rPr>
        <w:t>) prin</w:t>
      </w:r>
      <w:r w:rsidR="00D54FB1">
        <w:rPr>
          <w:sz w:val="18"/>
          <w:szCs w:val="18"/>
          <w:lang w:val="en-US"/>
        </w:rPr>
        <w:t xml:space="preserve"> testarea comenzilor: </w:t>
      </w:r>
      <w:r w:rsidR="00D54FB1" w:rsidRPr="00D54FB1">
        <w:rPr>
          <w:i/>
          <w:sz w:val="18"/>
          <w:szCs w:val="18"/>
          <w:lang w:val="en-US"/>
        </w:rPr>
        <w:t>ipconfig /all; tracert; netstat</w:t>
      </w:r>
      <w:r w:rsidR="002B7965">
        <w:rPr>
          <w:i/>
          <w:sz w:val="18"/>
          <w:szCs w:val="18"/>
          <w:lang w:val="en-US"/>
        </w:rPr>
        <w:t>, ping</w:t>
      </w:r>
    </w:p>
    <w:p w14:paraId="61A52102" w14:textId="77777777" w:rsidR="00D54FB1" w:rsidRPr="00624E29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Adresa IP(v4, v6 – unde este cazul</w:t>
      </w:r>
      <w:r w:rsidRPr="00D54FB1">
        <w:rPr>
          <w:sz w:val="18"/>
          <w:szCs w:val="18"/>
          <w:lang w:val="en-US"/>
        </w:rPr>
        <w:t>)</w:t>
      </w:r>
    </w:p>
    <w:p w14:paraId="72B0B136" w14:textId="5C381F84" w:rsidR="00624E29" w:rsidRDefault="00624E29" w:rsidP="00624E29">
      <w:pPr>
        <w:pStyle w:val="ListParagraph"/>
        <w:ind w:left="12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IPv4-192.168.0.101</w:t>
      </w:r>
    </w:p>
    <w:p w14:paraId="257A3460" w14:textId="52E4D401" w:rsidR="00624E29" w:rsidRDefault="00624E29" w:rsidP="00624E29">
      <w:pPr>
        <w:pStyle w:val="ListParagraph"/>
        <w:ind w:left="12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IPv6- nu este cazul</w:t>
      </w:r>
    </w:p>
    <w:p w14:paraId="5744B04E" w14:textId="491CF1D0" w:rsidR="00624E29" w:rsidRPr="00D54FB1" w:rsidRDefault="00624E29" w:rsidP="00624E29">
      <w:pPr>
        <w:pStyle w:val="ListParagraph"/>
        <w:ind w:left="1224"/>
        <w:rPr>
          <w:b/>
          <w:sz w:val="18"/>
          <w:szCs w:val="18"/>
          <w:lang w:val="en-US"/>
        </w:rPr>
      </w:pPr>
      <w:r>
        <w:rPr>
          <w:noProof/>
          <w:lang w:val="en-US"/>
        </w:rPr>
        <w:drawing>
          <wp:inline distT="0" distB="0" distL="0" distR="0" wp14:anchorId="10DD1EC6" wp14:editId="0DF2391F">
            <wp:extent cx="26765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684">
        <w:rPr>
          <w:noProof/>
          <w:lang w:val="en-US"/>
        </w:rPr>
        <w:drawing>
          <wp:inline distT="0" distB="0" distL="0" distR="0" wp14:anchorId="76759FD0" wp14:editId="35765399">
            <wp:extent cx="3741061" cy="178928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736" cy="18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26A4" w14:textId="77777777" w:rsidR="00D54FB1" w:rsidRPr="00624E29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Adresa MAC</w:t>
      </w:r>
    </w:p>
    <w:p w14:paraId="2FA60F11" w14:textId="766ACE72" w:rsidR="00624E29" w:rsidRDefault="00624E29" w:rsidP="00624E29">
      <w:pPr>
        <w:pStyle w:val="ListParagraph"/>
        <w:ind w:left="12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8C-C6-81-95-45-4D</w:t>
      </w:r>
    </w:p>
    <w:p w14:paraId="7A7EF19B" w14:textId="4CC36302" w:rsidR="00624E29" w:rsidRPr="00D54FB1" w:rsidRDefault="00624E29" w:rsidP="00624E29">
      <w:pPr>
        <w:pStyle w:val="ListParagraph"/>
        <w:ind w:left="1224"/>
        <w:rPr>
          <w:b/>
          <w:sz w:val="18"/>
          <w:szCs w:val="18"/>
          <w:lang w:val="en-US"/>
        </w:rPr>
      </w:pPr>
      <w:r>
        <w:rPr>
          <w:noProof/>
          <w:lang w:val="en-US"/>
        </w:rPr>
        <w:drawing>
          <wp:inline distT="0" distB="0" distL="0" distR="0" wp14:anchorId="7EBA1878" wp14:editId="44499E24">
            <wp:extent cx="3057525" cy="17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1E0C" w14:textId="77777777" w:rsidR="00D54FB1" w:rsidRPr="00FF3956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Tipuri de interfețe de rețea</w:t>
      </w:r>
    </w:p>
    <w:p w14:paraId="30E67EDD" w14:textId="1C403DFB" w:rsidR="00FF3956" w:rsidRPr="00D82199" w:rsidRDefault="003A5684" w:rsidP="00FF3956">
      <w:pPr>
        <w:pStyle w:val="ListParagraph"/>
        <w:ind w:left="1224"/>
        <w:rPr>
          <w:b/>
          <w:sz w:val="18"/>
          <w:szCs w:val="18"/>
          <w:lang w:val="en-US"/>
        </w:rPr>
      </w:pPr>
      <w:r>
        <w:rPr>
          <w:noProof/>
          <w:lang w:val="en-US"/>
        </w:rPr>
        <w:drawing>
          <wp:inline distT="0" distB="0" distL="0" distR="0" wp14:anchorId="67969980" wp14:editId="66C1EB38">
            <wp:extent cx="3741420" cy="2065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212" cy="210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9B3A" w14:textId="77777777" w:rsidR="00D82199" w:rsidRPr="00D54FB1" w:rsidRDefault="00D82199" w:rsidP="00D82199">
      <w:pPr>
        <w:pStyle w:val="ListParagraph"/>
        <w:ind w:left="1224"/>
        <w:rPr>
          <w:b/>
          <w:sz w:val="18"/>
          <w:szCs w:val="18"/>
          <w:lang w:val="en-US"/>
        </w:rPr>
      </w:pPr>
    </w:p>
    <w:p w14:paraId="2A187C3E" w14:textId="77777777" w:rsidR="00D54FB1" w:rsidRPr="00D82199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Numărul de pachete transmise </w:t>
      </w:r>
    </w:p>
    <w:p w14:paraId="7DC24CDE" w14:textId="0968DD05" w:rsidR="00D82199" w:rsidRDefault="00D82199" w:rsidP="00D82199">
      <w:pPr>
        <w:pStyle w:val="ListParagraph"/>
        <w:ind w:left="1224"/>
        <w:rPr>
          <w:b/>
          <w:sz w:val="18"/>
          <w:szCs w:val="18"/>
          <w:lang w:val="en-US"/>
        </w:rPr>
      </w:pPr>
      <w:r>
        <w:rPr>
          <w:noProof/>
          <w:lang w:val="en-US"/>
        </w:rPr>
        <w:drawing>
          <wp:inline distT="0" distB="0" distL="0" distR="0" wp14:anchorId="16F3B3C1" wp14:editId="648DB4A4">
            <wp:extent cx="3815645" cy="127083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592" cy="13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73CD" w14:textId="18C1C9C1" w:rsidR="00FF3956" w:rsidRDefault="00542EFC" w:rsidP="00BA6E09">
      <w:pPr>
        <w:pStyle w:val="ListParagraph"/>
        <w:ind w:left="12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Am transmis 4 pachete, am primit 0 pachete, pierderea a fost de 4 pachete(100%)</w:t>
      </w:r>
    </w:p>
    <w:p w14:paraId="5D65B166" w14:textId="77777777" w:rsidR="00BA6E09" w:rsidRPr="00BA6E09" w:rsidRDefault="00BA6E09" w:rsidP="00BA6E09">
      <w:pPr>
        <w:pStyle w:val="ListParagraph"/>
        <w:ind w:left="1224"/>
        <w:rPr>
          <w:sz w:val="18"/>
          <w:szCs w:val="18"/>
          <w:lang w:val="en-US"/>
        </w:rPr>
      </w:pPr>
    </w:p>
    <w:p w14:paraId="08630DC0" w14:textId="77777777" w:rsidR="00D54FB1" w:rsidRPr="00D82199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Exemplificări de rute de conectivitate</w:t>
      </w:r>
    </w:p>
    <w:p w14:paraId="71DFC9F2" w14:textId="4CAAC244" w:rsidR="00D82199" w:rsidRDefault="00D82199" w:rsidP="00D82199">
      <w:pPr>
        <w:pStyle w:val="ListParagraph"/>
        <w:ind w:left="12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Conectarea la </w:t>
      </w:r>
      <w:r w:rsidRPr="00D173C8">
        <w:rPr>
          <w:i/>
          <w:sz w:val="18"/>
          <w:szCs w:val="18"/>
          <w:lang w:val="en-US"/>
        </w:rPr>
        <w:t>youtu</w:t>
      </w:r>
      <w:r w:rsidR="00D173C8" w:rsidRPr="00D173C8">
        <w:rPr>
          <w:i/>
          <w:sz w:val="18"/>
          <w:szCs w:val="18"/>
          <w:lang w:val="en-US"/>
        </w:rPr>
        <w:t>be</w:t>
      </w:r>
      <w:r w:rsidR="00D173C8">
        <w:rPr>
          <w:i/>
          <w:sz w:val="18"/>
          <w:szCs w:val="18"/>
          <w:lang w:val="en-US"/>
        </w:rPr>
        <w:t xml:space="preserve"> </w:t>
      </w:r>
      <w:r w:rsidR="00D173C8">
        <w:rPr>
          <w:sz w:val="18"/>
          <w:szCs w:val="18"/>
          <w:lang w:val="en-US"/>
        </w:rPr>
        <w:t>:</w:t>
      </w:r>
    </w:p>
    <w:p w14:paraId="4DEB989F" w14:textId="07F0457F" w:rsidR="00D173C8" w:rsidRPr="00D173C8" w:rsidRDefault="00D173C8" w:rsidP="00D82199">
      <w:pPr>
        <w:pStyle w:val="ListParagraph"/>
        <w:ind w:left="1224"/>
        <w:rPr>
          <w:b/>
          <w:sz w:val="18"/>
          <w:szCs w:val="18"/>
          <w:lang w:val="en-US"/>
        </w:rPr>
      </w:pPr>
      <w:r>
        <w:rPr>
          <w:noProof/>
          <w:lang w:val="en-US"/>
        </w:rPr>
        <w:drawing>
          <wp:inline distT="0" distB="0" distL="0" distR="0" wp14:anchorId="27A6C20D" wp14:editId="43E9F9FE">
            <wp:extent cx="3832578" cy="1737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812" cy="17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2D34" w14:textId="59F67560" w:rsidR="00B77CFB" w:rsidRDefault="00D54FB1" w:rsidP="00B77CFB">
      <w:pPr>
        <w:pStyle w:val="ListParagraph"/>
        <w:ind w:left="142"/>
        <w:rPr>
          <w:sz w:val="18"/>
          <w:szCs w:val="18"/>
          <w:lang w:val="en-US"/>
        </w:rPr>
      </w:pPr>
      <w:r w:rsidRPr="00D54FB1">
        <w:rPr>
          <w:b/>
          <w:sz w:val="18"/>
          <w:szCs w:val="18"/>
          <w:lang w:val="en-US"/>
        </w:rPr>
        <w:t xml:space="preserve">Livrabile: </w:t>
      </w:r>
      <w:r w:rsidR="00624E29">
        <w:rPr>
          <w:sz w:val="18"/>
          <w:szCs w:val="18"/>
          <w:lang w:val="en-US"/>
        </w:rPr>
        <w:t>Se vor include capturi</w:t>
      </w:r>
      <w:r w:rsidR="00B03D1F">
        <w:rPr>
          <w:sz w:val="18"/>
          <w:szCs w:val="18"/>
          <w:lang w:val="en-US"/>
        </w:rPr>
        <w:t xml:space="preserve"> de ecran</w:t>
      </w:r>
    </w:p>
    <w:p w14:paraId="42D417BD" w14:textId="77777777" w:rsidR="00B77CFB" w:rsidRPr="00B77CFB" w:rsidRDefault="00B77CFB" w:rsidP="00B77CFB">
      <w:pPr>
        <w:pStyle w:val="ListParagraph"/>
        <w:ind w:left="142"/>
        <w:rPr>
          <w:b/>
          <w:sz w:val="18"/>
          <w:szCs w:val="18"/>
          <w:lang w:val="en-US"/>
        </w:rPr>
      </w:pPr>
    </w:p>
    <w:p w14:paraId="5D9F8925" w14:textId="77777777" w:rsidR="00D54FB1" w:rsidRPr="00D54FB1" w:rsidRDefault="00D54FB1" w:rsidP="00D54FB1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(20 min) </w:t>
      </w:r>
      <w:r>
        <w:rPr>
          <w:sz w:val="18"/>
          <w:szCs w:val="18"/>
          <w:lang w:val="en-US"/>
        </w:rPr>
        <w:t xml:space="preserve">Se va realiza o descriere a elementele de arhitectură software specifice unui OS (Windows), pornind de la utilitarul </w:t>
      </w:r>
      <w:r>
        <w:rPr>
          <w:i/>
          <w:sz w:val="18"/>
          <w:szCs w:val="18"/>
          <w:lang w:val="en-US"/>
        </w:rPr>
        <w:t>Task Manager</w:t>
      </w:r>
      <w:r w:rsidR="00B77CFB">
        <w:rPr>
          <w:i/>
          <w:sz w:val="18"/>
          <w:szCs w:val="18"/>
          <w:lang w:val="en-US"/>
        </w:rPr>
        <w:t>/ Resource Monitor</w:t>
      </w:r>
      <w:r>
        <w:rPr>
          <w:sz w:val="18"/>
          <w:szCs w:val="18"/>
          <w:lang w:val="en-US"/>
        </w:rPr>
        <w:t>:</w:t>
      </w:r>
    </w:p>
    <w:p w14:paraId="4C5D4854" w14:textId="77777777" w:rsidR="00D54FB1" w:rsidRPr="00467A1F" w:rsidRDefault="00D54FB1" w:rsidP="00D54FB1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 procese în ordinea consumului de resurse (descriere completă)</w:t>
      </w:r>
    </w:p>
    <w:p w14:paraId="71DD0A7E" w14:textId="5DE6C9FD" w:rsidR="00467A1F" w:rsidRDefault="00467A1F" w:rsidP="00467A1F">
      <w:pPr>
        <w:pStyle w:val="ListParagraph"/>
        <w:ind w:left="1224"/>
        <w:rPr>
          <w:b/>
          <w:sz w:val="18"/>
          <w:szCs w:val="18"/>
          <w:lang w:val="en-US"/>
        </w:rPr>
      </w:pPr>
      <w:r>
        <w:rPr>
          <w:noProof/>
          <w:lang w:val="en-US"/>
        </w:rPr>
        <w:drawing>
          <wp:inline distT="0" distB="0" distL="0" distR="0" wp14:anchorId="79DFCA9F" wp14:editId="352F010A">
            <wp:extent cx="3369185" cy="2607879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2997" cy="26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9A39" w14:textId="0F2D5F37" w:rsidR="00467A1F" w:rsidRDefault="00467A1F" w:rsidP="00467A1F">
      <w:pPr>
        <w:pStyle w:val="ListParagraph"/>
        <w:ind w:left="12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Antimalware Service Executable</w:t>
      </w:r>
      <w:r w:rsidR="00765014">
        <w:rPr>
          <w:sz w:val="18"/>
          <w:szCs w:val="18"/>
          <w:lang w:val="en-US"/>
        </w:rPr>
        <w:t xml:space="preserve"> este un antivirus. Ocupă 102.6 MB</w:t>
      </w:r>
    </w:p>
    <w:p w14:paraId="5AAA7714" w14:textId="631FE55D" w:rsidR="00765014" w:rsidRDefault="00765014" w:rsidP="00467A1F">
      <w:pPr>
        <w:pStyle w:val="ListParagraph"/>
        <w:ind w:left="12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CTF Loader este un fișier  Windows. Ocupă 7.3 MB.</w:t>
      </w:r>
    </w:p>
    <w:p w14:paraId="7D954909" w14:textId="63863DB2" w:rsidR="00765014" w:rsidRPr="00467A1F" w:rsidRDefault="00765014" w:rsidP="00467A1F">
      <w:pPr>
        <w:pStyle w:val="ListParagraph"/>
        <w:ind w:left="12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Aplication Frame Host este un o aplicație care grupează conținutul afișat în ferestre(6.7 MB)</w:t>
      </w:r>
    </w:p>
    <w:p w14:paraId="31AC89F8" w14:textId="77777777" w:rsidR="00D54FB1" w:rsidRPr="001B138B" w:rsidRDefault="00D54FB1" w:rsidP="00D54FB1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 servicii în ordinea consumului de resurse (descriere completă)</w:t>
      </w:r>
    </w:p>
    <w:p w14:paraId="7D49A525" w14:textId="0220E8B0" w:rsidR="001B138B" w:rsidRDefault="001B138B" w:rsidP="001B138B">
      <w:pPr>
        <w:pStyle w:val="ListParagraph"/>
        <w:ind w:left="1224"/>
        <w:rPr>
          <w:b/>
          <w:sz w:val="18"/>
          <w:szCs w:val="1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8B5352" wp14:editId="1D8FC978">
            <wp:extent cx="3014134" cy="1969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2397" cy="20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E9B1" w14:textId="36137525" w:rsidR="001B138B" w:rsidRDefault="001B138B" w:rsidP="001B138B">
      <w:pPr>
        <w:pStyle w:val="ListParagraph"/>
        <w:ind w:left="12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Desktop Window Manger este o componentă a Windows responasbilă cu controlul ferestrelor și  p</w:t>
      </w:r>
      <w:r w:rsidR="00076025">
        <w:rPr>
          <w:sz w:val="18"/>
          <w:szCs w:val="18"/>
          <w:lang w:val="en-US"/>
        </w:rPr>
        <w:t>roiectarea lor pe ecran. Acest serviciu consumă 78.5 MB.</w:t>
      </w:r>
    </w:p>
    <w:p w14:paraId="6DE80016" w14:textId="7EBEB781" w:rsidR="00076025" w:rsidRDefault="00076025" w:rsidP="00076025">
      <w:pPr>
        <w:pStyle w:val="ListParagraph"/>
        <w:ind w:left="12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LocalServiceNoNetworkFirewall este un serviciu care împiedică accesul altor utilizatori de Internet  la un PC prin intermediul interenetului. Acesta consumă 8.9 MB.</w:t>
      </w:r>
    </w:p>
    <w:p w14:paraId="6AF61CE0" w14:textId="29D1D4CA" w:rsidR="00076025" w:rsidRDefault="00076025" w:rsidP="00076025">
      <w:pPr>
        <w:pStyle w:val="ListParagraph"/>
        <w:ind w:left="12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Console Window Host este un serviciu care</w:t>
      </w:r>
      <w:r w:rsidR="00467A1F">
        <w:rPr>
          <w:sz w:val="18"/>
          <w:szCs w:val="18"/>
          <w:lang w:val="en-US"/>
        </w:rPr>
        <w:t xml:space="preserve"> oferă posibilitatea manipulării fișierelor. Consumă 5.3 MB.</w:t>
      </w:r>
    </w:p>
    <w:p w14:paraId="6E1C8FBC" w14:textId="77777777" w:rsidR="00076025" w:rsidRDefault="00076025" w:rsidP="00076025">
      <w:pPr>
        <w:pStyle w:val="ListParagraph"/>
        <w:ind w:left="1224"/>
        <w:rPr>
          <w:sz w:val="18"/>
          <w:szCs w:val="18"/>
          <w:lang w:val="en-US"/>
        </w:rPr>
      </w:pPr>
    </w:p>
    <w:p w14:paraId="4335C590" w14:textId="4D8E666C" w:rsidR="00D54FB1" w:rsidRPr="00FF3956" w:rsidRDefault="00D54FB1" w:rsidP="00076025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 aplicații în ordinea consumului de resurse (descriere completă)</w:t>
      </w:r>
    </w:p>
    <w:p w14:paraId="478865C0" w14:textId="43A2232D" w:rsidR="00FF3956" w:rsidRDefault="00FF3956" w:rsidP="00FF3956">
      <w:pPr>
        <w:pStyle w:val="ListParagraph"/>
        <w:ind w:left="1224"/>
        <w:rPr>
          <w:sz w:val="18"/>
          <w:szCs w:val="18"/>
          <w:lang w:val="ro-RO"/>
        </w:rPr>
      </w:pPr>
      <w:r>
        <w:rPr>
          <w:sz w:val="18"/>
          <w:szCs w:val="18"/>
          <w:lang w:val="en-US"/>
        </w:rPr>
        <w:t>Cele 3 aplica</w:t>
      </w:r>
      <w:r>
        <w:rPr>
          <w:sz w:val="18"/>
          <w:szCs w:val="18"/>
          <w:lang w:val="ro-RO"/>
        </w:rPr>
        <w:t xml:space="preserve">ții, sortate după consumul de reurse sunt: </w:t>
      </w:r>
      <w:r w:rsidR="00E95368">
        <w:rPr>
          <w:sz w:val="18"/>
          <w:szCs w:val="18"/>
          <w:lang w:val="ro-RO"/>
        </w:rPr>
        <w:t>Google Chrome(612.0 MB), Microsoft Word (54.6 MB) și Windows Explorer(35.9 MB)</w:t>
      </w:r>
      <w:r w:rsidR="00B43F14">
        <w:rPr>
          <w:sz w:val="18"/>
          <w:szCs w:val="18"/>
          <w:lang w:val="ro-RO"/>
        </w:rPr>
        <w:t>. Google Chrome este un browser web care îl ajută pe utilizator să acceseze conținut web. Microsoft Word este o aplicație din suita Microft Office care are ca scop crearea și editarea documentelor de tip text. Windows Explorer este o plicație ce ajută la gestionarea fișierelor de pe Hard Disk.</w:t>
      </w:r>
    </w:p>
    <w:p w14:paraId="2F4C3078" w14:textId="017D6F48" w:rsidR="00E95368" w:rsidRDefault="00E95368" w:rsidP="00FF3956">
      <w:pPr>
        <w:pStyle w:val="ListParagraph"/>
        <w:ind w:left="1224"/>
        <w:rPr>
          <w:sz w:val="18"/>
          <w:szCs w:val="18"/>
          <w:lang w:val="ro-RO"/>
        </w:rPr>
      </w:pPr>
      <w:r>
        <w:rPr>
          <w:noProof/>
          <w:lang w:val="en-US"/>
        </w:rPr>
        <w:drawing>
          <wp:inline distT="0" distB="0" distL="0" distR="0" wp14:anchorId="4422BE0D" wp14:editId="1DE5715B">
            <wp:extent cx="3282167" cy="193536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8839" cy="19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5590" w14:textId="2153906A" w:rsidR="00FF3956" w:rsidRDefault="00FF3956" w:rsidP="00FF3956">
      <w:pPr>
        <w:pStyle w:val="ListParagraph"/>
        <w:ind w:left="1224"/>
        <w:rPr>
          <w:b/>
          <w:sz w:val="18"/>
          <w:szCs w:val="18"/>
          <w:lang w:val="ro-RO"/>
        </w:rPr>
      </w:pPr>
    </w:p>
    <w:p w14:paraId="658D4279" w14:textId="77777777" w:rsidR="00B43F14" w:rsidRDefault="00B43F14" w:rsidP="00FF3956">
      <w:pPr>
        <w:pStyle w:val="ListParagraph"/>
        <w:ind w:left="1224"/>
        <w:rPr>
          <w:b/>
          <w:sz w:val="18"/>
          <w:szCs w:val="18"/>
          <w:lang w:val="ro-RO"/>
        </w:rPr>
      </w:pPr>
    </w:p>
    <w:p w14:paraId="773C0321" w14:textId="77777777" w:rsidR="00B43F14" w:rsidRDefault="00B43F14" w:rsidP="00FF3956">
      <w:pPr>
        <w:pStyle w:val="ListParagraph"/>
        <w:ind w:left="1224"/>
        <w:rPr>
          <w:b/>
          <w:sz w:val="18"/>
          <w:szCs w:val="18"/>
          <w:lang w:val="ro-RO"/>
        </w:rPr>
      </w:pPr>
    </w:p>
    <w:p w14:paraId="54510DC3" w14:textId="77777777" w:rsidR="00B43F14" w:rsidRPr="00FF3956" w:rsidRDefault="00B43F14" w:rsidP="00FF3956">
      <w:pPr>
        <w:pStyle w:val="ListParagraph"/>
        <w:ind w:left="1224"/>
        <w:rPr>
          <w:b/>
          <w:sz w:val="18"/>
          <w:szCs w:val="18"/>
          <w:lang w:val="ro-RO"/>
        </w:rPr>
      </w:pPr>
    </w:p>
    <w:p w14:paraId="00E8F052" w14:textId="77777777" w:rsidR="00D54FB1" w:rsidRPr="00B43F14" w:rsidRDefault="00D54FB1" w:rsidP="00D54FB1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Performanța CPU (memoria fizică, kernel, sistem)</w:t>
      </w:r>
    </w:p>
    <w:p w14:paraId="3E2C44EC" w14:textId="3F4AB7B7" w:rsidR="00B43F14" w:rsidRDefault="00B43F14" w:rsidP="00B43F14">
      <w:pPr>
        <w:pStyle w:val="ListParagraph"/>
        <w:ind w:left="1224"/>
        <w:rPr>
          <w:b/>
          <w:sz w:val="18"/>
          <w:szCs w:val="1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76C0B9" wp14:editId="05AD6889">
            <wp:extent cx="3217301" cy="2221519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6380" cy="22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2673" w14:textId="6054C919" w:rsidR="003164AE" w:rsidRPr="00765014" w:rsidRDefault="00D54FB1" w:rsidP="002B7965">
      <w:pPr>
        <w:pStyle w:val="ListParagraph"/>
        <w:numPr>
          <w:ilvl w:val="0"/>
          <w:numId w:val="9"/>
        </w:numPr>
        <w:spacing w:after="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Conexiuni în rețea și specificații (identificare porturi și protocoale)</w:t>
      </w:r>
    </w:p>
    <w:p w14:paraId="2FF9B9FF" w14:textId="3BCDA841" w:rsidR="00765014" w:rsidRPr="00B03D1F" w:rsidRDefault="00765014" w:rsidP="00765014">
      <w:pPr>
        <w:pStyle w:val="ListParagraph"/>
        <w:spacing w:after="0"/>
        <w:ind w:left="1224"/>
        <w:rPr>
          <w:b/>
          <w:sz w:val="18"/>
          <w:szCs w:val="18"/>
          <w:lang w:val="en-US"/>
        </w:rPr>
      </w:pPr>
      <w:r>
        <w:rPr>
          <w:noProof/>
          <w:lang w:val="en-US"/>
        </w:rPr>
        <w:drawing>
          <wp:inline distT="0" distB="0" distL="0" distR="0" wp14:anchorId="5BBC8839" wp14:editId="2DB03D4A">
            <wp:extent cx="3216910" cy="2200628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1358" cy="22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3B4A" w14:textId="084A7D1E" w:rsidR="00B03D1F" w:rsidRDefault="00B03D1F" w:rsidP="002B7965">
      <w:pPr>
        <w:spacing w:after="0"/>
        <w:rPr>
          <w:sz w:val="18"/>
          <w:szCs w:val="18"/>
          <w:lang w:val="en-US"/>
        </w:rPr>
      </w:pPr>
      <w:r w:rsidRPr="00B03D1F">
        <w:rPr>
          <w:b/>
          <w:sz w:val="18"/>
          <w:szCs w:val="18"/>
          <w:lang w:val="en-US"/>
        </w:rPr>
        <w:t xml:space="preserve">Livrabile: </w:t>
      </w:r>
      <w:r w:rsidR="003A5684">
        <w:rPr>
          <w:sz w:val="18"/>
          <w:szCs w:val="18"/>
          <w:lang w:val="en-US"/>
        </w:rPr>
        <w:t>Se vor include capturi</w:t>
      </w:r>
      <w:r w:rsidRPr="00B03D1F">
        <w:rPr>
          <w:sz w:val="18"/>
          <w:szCs w:val="18"/>
          <w:lang w:val="en-US"/>
        </w:rPr>
        <w:t xml:space="preserve"> de ecran</w:t>
      </w:r>
    </w:p>
    <w:p w14:paraId="4F982BAF" w14:textId="77777777" w:rsidR="002B7965" w:rsidRPr="00B03D1F" w:rsidRDefault="002B7965" w:rsidP="002B7965">
      <w:pPr>
        <w:spacing w:after="0"/>
        <w:rPr>
          <w:sz w:val="18"/>
          <w:szCs w:val="18"/>
          <w:lang w:val="en-US"/>
        </w:rPr>
      </w:pPr>
    </w:p>
    <w:p w14:paraId="2FB3A172" w14:textId="7927FD97" w:rsidR="00B03D1F" w:rsidRPr="00B03D1F" w:rsidRDefault="002B7965" w:rsidP="00B03D1F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 w:rsidRPr="002B7965">
        <w:rPr>
          <w:b/>
          <w:sz w:val="18"/>
          <w:szCs w:val="18"/>
          <w:lang w:val="en-US"/>
        </w:rPr>
        <w:t>(15 min)</w:t>
      </w:r>
      <w:r>
        <w:rPr>
          <w:bCs/>
          <w:sz w:val="18"/>
          <w:szCs w:val="18"/>
          <w:lang w:val="en-US"/>
        </w:rPr>
        <w:t xml:space="preserve"> </w:t>
      </w:r>
      <w:r w:rsidR="00B03D1F">
        <w:rPr>
          <w:bCs/>
          <w:sz w:val="18"/>
          <w:szCs w:val="18"/>
          <w:lang w:val="en-US"/>
        </w:rPr>
        <w:t>Se va realiza o diagram</w:t>
      </w:r>
      <w:r w:rsidR="00B03D1F">
        <w:rPr>
          <w:bCs/>
          <w:sz w:val="18"/>
          <w:szCs w:val="18"/>
          <w:lang w:val="ro-RO"/>
        </w:rPr>
        <w:t>ă minimală a interconectării dispozitivelor la rețeaua personală (PC, laptop, dispozitiv mobil conectate la router etc), cu specificarea următoarelor elementelor:</w:t>
      </w:r>
    </w:p>
    <w:p w14:paraId="45A3F7BF" w14:textId="1BCE3BDD" w:rsidR="00B03D1F" w:rsidRPr="00B03D1F" w:rsidRDefault="00B03D1F" w:rsidP="00B03D1F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Denumirea completă a dispozitivului</w:t>
      </w:r>
    </w:p>
    <w:p w14:paraId="336CFABF" w14:textId="6AD6EEB7" w:rsidR="002B7965" w:rsidRPr="002B7965" w:rsidRDefault="00B03D1F" w:rsidP="002B7965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Adresa IP/MAC (unde este cazul)</w:t>
      </w:r>
    </w:p>
    <w:p w14:paraId="5290E05C" w14:textId="3C3B943F" w:rsidR="002B7965" w:rsidRPr="002B7965" w:rsidRDefault="002B7965" w:rsidP="002B7965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Descriere statistici de trafic inbound/outbound către/dinspre Access Point</w:t>
      </w:r>
      <w:r w:rsidR="00EB6027">
        <w:rPr>
          <w:bCs/>
          <w:sz w:val="18"/>
          <w:szCs w:val="18"/>
          <w:lang w:val="en-US"/>
        </w:rPr>
        <w:t xml:space="preserve"> (</w:t>
      </w:r>
      <w:r w:rsidR="00EB6027">
        <w:rPr>
          <w:bCs/>
          <w:i/>
          <w:iCs/>
          <w:sz w:val="18"/>
          <w:szCs w:val="18"/>
          <w:lang w:val="en-US"/>
        </w:rPr>
        <w:t>ping)</w:t>
      </w:r>
    </w:p>
    <w:p w14:paraId="08644A66" w14:textId="65BC2391" w:rsidR="002B7965" w:rsidRPr="00EB15BE" w:rsidRDefault="002B7965" w:rsidP="00B03D1F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Tipul de topologie de rețea în funcție de aria de conectivitate (LAN, WLAN, MAN, WAN etc) </w:t>
      </w:r>
    </w:p>
    <w:p w14:paraId="65E6C824" w14:textId="1914B602" w:rsidR="00EB15BE" w:rsidRPr="00401F1B" w:rsidRDefault="00EB15BE" w:rsidP="00EB15BE">
      <w:pPr>
        <w:pStyle w:val="ListParagraph"/>
        <w:ind w:left="1224"/>
        <w:rPr>
          <w:b/>
          <w:sz w:val="18"/>
          <w:szCs w:val="18"/>
          <w:lang w:val="en-US"/>
        </w:rPr>
      </w:pPr>
      <w:r w:rsidRPr="00EB15BE">
        <w:rPr>
          <w:b/>
          <w:noProof/>
          <w:sz w:val="18"/>
          <w:szCs w:val="18"/>
          <w:lang w:val="en-US"/>
        </w:rPr>
        <w:lastRenderedPageBreak/>
        <w:drawing>
          <wp:inline distT="0" distB="0" distL="0" distR="0" wp14:anchorId="4A971775" wp14:editId="25BAB4F9">
            <wp:extent cx="2895600" cy="2341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661" cy="23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6523" w14:textId="581F06DD" w:rsidR="00401F1B" w:rsidRDefault="00401F1B" w:rsidP="00401F1B">
      <w:pPr>
        <w:spacing w:after="0"/>
        <w:rPr>
          <w:bCs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Mențiuni: </w:t>
      </w:r>
      <w:r w:rsidRPr="00401F1B">
        <w:rPr>
          <w:bCs/>
          <w:sz w:val="18"/>
          <w:szCs w:val="18"/>
          <w:lang w:val="en-US"/>
        </w:rPr>
        <w:t>În vederea reprezentării</w:t>
      </w:r>
      <w:r>
        <w:rPr>
          <w:b/>
          <w:sz w:val="18"/>
          <w:szCs w:val="18"/>
          <w:lang w:val="en-US"/>
        </w:rPr>
        <w:t xml:space="preserve">, </w:t>
      </w:r>
      <w:r>
        <w:rPr>
          <w:bCs/>
          <w:sz w:val="18"/>
          <w:szCs w:val="18"/>
          <w:lang w:val="en-US"/>
        </w:rPr>
        <w:t xml:space="preserve">se va utiliza serviciul </w:t>
      </w:r>
      <w:hyperlink r:id="rId23" w:history="1">
        <w:r w:rsidRPr="00401F1B">
          <w:rPr>
            <w:rStyle w:val="Hyperlink"/>
            <w:bCs/>
            <w:sz w:val="18"/>
            <w:szCs w:val="18"/>
            <w:lang w:val="en-US"/>
          </w:rPr>
          <w:t>draw.io</w:t>
        </w:r>
      </w:hyperlink>
    </w:p>
    <w:p w14:paraId="5E58D710" w14:textId="2ED47FE7" w:rsidR="00401F1B" w:rsidRDefault="00401F1B" w:rsidP="00401F1B">
      <w:pPr>
        <w:spacing w:after="0"/>
        <w:rPr>
          <w:sz w:val="18"/>
          <w:szCs w:val="18"/>
          <w:lang w:val="en-US"/>
        </w:rPr>
      </w:pPr>
      <w:r w:rsidRPr="00B03D1F">
        <w:rPr>
          <w:b/>
          <w:sz w:val="18"/>
          <w:szCs w:val="18"/>
          <w:lang w:val="en-US"/>
        </w:rPr>
        <w:t xml:space="preserve">Livrabile: </w:t>
      </w:r>
      <w:r w:rsidRPr="00B03D1F">
        <w:rPr>
          <w:sz w:val="18"/>
          <w:szCs w:val="18"/>
          <w:lang w:val="en-US"/>
        </w:rPr>
        <w:t>Se v</w:t>
      </w:r>
      <w:r>
        <w:rPr>
          <w:sz w:val="18"/>
          <w:szCs w:val="18"/>
          <w:lang w:val="en-US"/>
        </w:rPr>
        <w:t>a include exportul .png</w:t>
      </w:r>
      <w:r w:rsidR="003064AC">
        <w:rPr>
          <w:sz w:val="18"/>
          <w:szCs w:val="18"/>
          <w:lang w:val="en-US"/>
        </w:rPr>
        <w:t>/.jpg</w:t>
      </w:r>
      <w:r>
        <w:rPr>
          <w:sz w:val="18"/>
          <w:szCs w:val="18"/>
          <w:lang w:val="en-US"/>
        </w:rPr>
        <w:t xml:space="preserve"> al diagramei rezultate</w:t>
      </w:r>
    </w:p>
    <w:p w14:paraId="4D78CA90" w14:textId="77777777" w:rsidR="00401F1B" w:rsidRDefault="00401F1B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73E8B62A" w14:textId="2D260D0A" w:rsidR="00B77CFB" w:rsidRDefault="002B7965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11B65413">
        <w:rPr>
          <w:rFonts w:ascii="Arial" w:hAnsi="Arial" w:cs="Arial"/>
          <w:sz w:val="18"/>
          <w:szCs w:val="18"/>
        </w:rPr>
        <w:t>4</w:t>
      </w:r>
      <w:r w:rsidR="00B77CFB" w:rsidRPr="11B65413">
        <w:rPr>
          <w:rFonts w:ascii="Arial" w:hAnsi="Arial" w:cs="Arial"/>
          <w:sz w:val="18"/>
          <w:szCs w:val="18"/>
        </w:rPr>
        <w:t xml:space="preserve">.1. Fie o imagine de 1600x1200 px la </w:t>
      </w:r>
      <w:r w:rsidR="00D22ABD" w:rsidRPr="11B65413">
        <w:rPr>
          <w:rFonts w:ascii="Arial" w:hAnsi="Arial" w:cs="Arial"/>
          <w:sz w:val="18"/>
          <w:szCs w:val="18"/>
        </w:rPr>
        <w:t>o adâncime de culoare de 8 biti</w:t>
      </w:r>
      <w:r w:rsidR="00B77CFB" w:rsidRPr="11B65413">
        <w:rPr>
          <w:rFonts w:ascii="Arial" w:hAnsi="Arial" w:cs="Arial"/>
          <w:sz w:val="18"/>
          <w:szCs w:val="18"/>
        </w:rPr>
        <w:t>/pixel. Imaginea nu este supusă compresiei. Cât timp durează transfer</w:t>
      </w:r>
      <w:r w:rsidR="2ED697A1" w:rsidRPr="11B65413">
        <w:rPr>
          <w:rFonts w:ascii="Arial" w:hAnsi="Arial" w:cs="Arial"/>
          <w:sz w:val="18"/>
          <w:szCs w:val="18"/>
        </w:rPr>
        <w:t>u</w:t>
      </w:r>
      <w:r w:rsidR="00B77CFB" w:rsidRPr="11B65413">
        <w:rPr>
          <w:rFonts w:ascii="Arial" w:hAnsi="Arial" w:cs="Arial"/>
          <w:sz w:val="18"/>
          <w:szCs w:val="18"/>
        </w:rPr>
        <w:t>l pe o conexiune modem la următoarele rate de transfer: 56kbps(modem), 1Mbps(modem), 10Mbps(Ethernet), 100Mbps(Ethernet), gigabit Ethernet?</w:t>
      </w:r>
    </w:p>
    <w:p w14:paraId="688FFE99" w14:textId="77777777" w:rsidR="00C1003E" w:rsidRDefault="00C1003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77272193" w14:textId="6E15D8B5" w:rsidR="00C1003E" w:rsidRDefault="00C1003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Nr de biti necesari stocării imaginii este 1600x1200x8=15 360 000.</w:t>
      </w:r>
    </w:p>
    <w:p w14:paraId="7C875005" w14:textId="1745074A" w:rsidR="00C1003E" w:rsidRDefault="00C1003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Dacă viteza de transfer este de 56 kbps  timpul este egal cu 15 360 000/56 000=</w:t>
      </w:r>
      <w:r w:rsidR="00D23168">
        <w:rPr>
          <w:rFonts w:ascii="Arial" w:hAnsi="Arial" w:cs="Arial"/>
          <w:sz w:val="18"/>
          <w:szCs w:val="18"/>
        </w:rPr>
        <w:t xml:space="preserve"> 274 s= 4.5 min aprox</w:t>
      </w:r>
    </w:p>
    <w:p w14:paraId="59841842" w14:textId="2FE517B2" w:rsidR="00D23168" w:rsidRDefault="00D23168" w:rsidP="00D23168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Dacă viteza de transfer </w:t>
      </w:r>
      <w:r w:rsidR="000C581B">
        <w:rPr>
          <w:rFonts w:ascii="Arial" w:hAnsi="Arial" w:cs="Arial"/>
          <w:sz w:val="18"/>
          <w:szCs w:val="18"/>
        </w:rPr>
        <w:t>este de 1 Mps</w:t>
      </w:r>
      <w:r>
        <w:rPr>
          <w:rFonts w:ascii="Arial" w:hAnsi="Arial" w:cs="Arial"/>
          <w:sz w:val="18"/>
          <w:szCs w:val="18"/>
        </w:rPr>
        <w:t xml:space="preserve">  ti</w:t>
      </w:r>
      <w:r w:rsidR="000C581B">
        <w:rPr>
          <w:rFonts w:ascii="Arial" w:hAnsi="Arial" w:cs="Arial"/>
          <w:sz w:val="18"/>
          <w:szCs w:val="18"/>
        </w:rPr>
        <w:t xml:space="preserve">mpul este egal cu 15 360 000/1 000 </w:t>
      </w:r>
      <w:r>
        <w:rPr>
          <w:rFonts w:ascii="Arial" w:hAnsi="Arial" w:cs="Arial"/>
          <w:sz w:val="18"/>
          <w:szCs w:val="18"/>
        </w:rPr>
        <w:t>000</w:t>
      </w:r>
      <w:r w:rsidR="000C581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= </w:t>
      </w:r>
      <w:r w:rsidR="000C581B">
        <w:rPr>
          <w:rFonts w:ascii="Arial" w:hAnsi="Arial" w:cs="Arial"/>
          <w:sz w:val="18"/>
          <w:szCs w:val="18"/>
        </w:rPr>
        <w:t>15.36 s</w:t>
      </w:r>
    </w:p>
    <w:p w14:paraId="02CADF69" w14:textId="52ABAEF7" w:rsidR="000C581B" w:rsidRDefault="000C581B" w:rsidP="000C581B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Dacă viteza de transfer este de 10 Mbps  timpul este egal cu 15 360 000/10 000 000= 1.5 s</w:t>
      </w:r>
    </w:p>
    <w:p w14:paraId="47989D3F" w14:textId="084CA069" w:rsidR="000C581B" w:rsidRDefault="000C581B" w:rsidP="000C581B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Dacă viteza de transfer este de 100 Mbps  timpul este egal cu 15 360 000/100 000 000= 0.15 s=150 ms</w:t>
      </w:r>
    </w:p>
    <w:p w14:paraId="094C91DA" w14:textId="358FF3CE" w:rsidR="00D23168" w:rsidRDefault="000C581B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Dacă viteza de transfer este de 1 Gbps  timpul este egal cu 15 360 000/10 000 000= 0.015 s=15 ms</w:t>
      </w:r>
    </w:p>
    <w:p w14:paraId="41A16CC2" w14:textId="77777777" w:rsidR="00B77CFB" w:rsidRDefault="00B77CFB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68D61FEC" w14:textId="0F9528FC" w:rsidR="00B77CFB" w:rsidRDefault="002B7965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11B65413">
        <w:rPr>
          <w:rFonts w:ascii="Arial" w:hAnsi="Arial" w:cs="Arial"/>
          <w:sz w:val="18"/>
          <w:szCs w:val="18"/>
        </w:rPr>
        <w:t>4</w:t>
      </w:r>
      <w:r w:rsidR="00B77CFB" w:rsidRPr="11B65413">
        <w:rPr>
          <w:rFonts w:ascii="Arial" w:hAnsi="Arial" w:cs="Arial"/>
          <w:sz w:val="18"/>
          <w:szCs w:val="18"/>
        </w:rPr>
        <w:t>.2. 5 echipamente de tip router sunt conectate într-o subrețea pun</w:t>
      </w:r>
      <w:r w:rsidR="77855CA8" w:rsidRPr="11B65413">
        <w:rPr>
          <w:rFonts w:ascii="Arial" w:hAnsi="Arial" w:cs="Arial"/>
          <w:sz w:val="18"/>
          <w:szCs w:val="18"/>
        </w:rPr>
        <w:t>ct</w:t>
      </w:r>
      <w:r w:rsidR="00B77CFB" w:rsidRPr="11B65413">
        <w:rPr>
          <w:rFonts w:ascii="Arial" w:hAnsi="Arial" w:cs="Arial"/>
          <w:sz w:val="18"/>
          <w:szCs w:val="18"/>
        </w:rPr>
        <w:t>-la-punct. Arhitecții de rețea configurează linii de transmisie de tip: viteză ridicată, viteză medie, viteză redusă, fără transmisie. Daca o stație de lucru (PC) are nevoe de 100 ms (counter intern) de a genera și inspecta fiecare topol</w:t>
      </w:r>
      <w:r w:rsidR="00B03D1F" w:rsidRPr="11B65413">
        <w:rPr>
          <w:rFonts w:ascii="Arial" w:hAnsi="Arial" w:cs="Arial"/>
          <w:sz w:val="18"/>
          <w:szCs w:val="18"/>
        </w:rPr>
        <w:t>o</w:t>
      </w:r>
      <w:r w:rsidR="00B77CFB" w:rsidRPr="11B65413">
        <w:rPr>
          <w:rFonts w:ascii="Arial" w:hAnsi="Arial" w:cs="Arial"/>
          <w:sz w:val="18"/>
          <w:szCs w:val="18"/>
        </w:rPr>
        <w:t>gie, cât timp va dura inspectarea tuturor posibilităților</w:t>
      </w:r>
    </w:p>
    <w:p w14:paraId="6E88E66C" w14:textId="77777777" w:rsidR="000C581B" w:rsidRDefault="000C581B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14FCAD1B" w14:textId="0D2A0E08" w:rsidR="000C581B" w:rsidRDefault="000C581B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Dacă avem 5 echipamente</w:t>
      </w:r>
      <w:r w:rsidR="009D3073">
        <w:rPr>
          <w:rFonts w:ascii="Arial" w:hAnsi="Arial" w:cs="Arial"/>
          <w:sz w:val="18"/>
          <w:szCs w:val="18"/>
        </w:rPr>
        <w:t xml:space="preserve"> care se pot conecta punct la punct, atunci numărul total de combinații care se pot face este de 10( combinări de 5 luate câte 2). Dacă pentru fiecare linie se pot configura 4 linii de transmisie de timp, atunci numarul total de topologii po</w:t>
      </w:r>
      <w:r w:rsidR="00AF6980">
        <w:rPr>
          <w:rFonts w:ascii="Arial" w:hAnsi="Arial" w:cs="Arial"/>
          <w:sz w:val="18"/>
          <w:szCs w:val="18"/>
        </w:rPr>
        <w:t>sibile ale sitemului este 1 048 576</w:t>
      </w:r>
      <w:r w:rsidR="009D3073">
        <w:rPr>
          <w:rFonts w:ascii="Arial" w:hAnsi="Arial" w:cs="Arial"/>
          <w:sz w:val="18"/>
          <w:szCs w:val="18"/>
        </w:rPr>
        <w:t>( 4</w:t>
      </w:r>
      <w:r w:rsidR="0080737E">
        <w:rPr>
          <w:rFonts w:ascii="Arial" w:hAnsi="Arial" w:cs="Arial"/>
          <w:sz w:val="18"/>
          <w:szCs w:val="18"/>
        </w:rPr>
        <w:t xml:space="preserve"> conf</w:t>
      </w:r>
      <w:r w:rsidR="009D3073">
        <w:rPr>
          <w:rFonts w:ascii="Arial" w:hAnsi="Arial" w:cs="Arial"/>
          <w:sz w:val="18"/>
          <w:szCs w:val="18"/>
        </w:rPr>
        <w:t>^ 10</w:t>
      </w:r>
      <w:r w:rsidR="0080737E">
        <w:rPr>
          <w:rFonts w:ascii="Arial" w:hAnsi="Arial" w:cs="Arial"/>
          <w:sz w:val="18"/>
          <w:szCs w:val="18"/>
        </w:rPr>
        <w:t xml:space="preserve"> linii</w:t>
      </w:r>
      <w:r w:rsidR="009D3073">
        <w:rPr>
          <w:rFonts w:ascii="Arial" w:hAnsi="Arial" w:cs="Arial"/>
          <w:sz w:val="18"/>
          <w:szCs w:val="18"/>
        </w:rPr>
        <w:t>). Cum pentru fie</w:t>
      </w:r>
      <w:r w:rsidR="0080737E">
        <w:rPr>
          <w:rFonts w:ascii="Arial" w:hAnsi="Arial" w:cs="Arial"/>
          <w:sz w:val="18"/>
          <w:szCs w:val="18"/>
        </w:rPr>
        <w:t>care</w:t>
      </w:r>
      <w:r w:rsidR="009D3073">
        <w:rPr>
          <w:rFonts w:ascii="Arial" w:hAnsi="Arial" w:cs="Arial"/>
          <w:sz w:val="18"/>
          <w:szCs w:val="18"/>
        </w:rPr>
        <w:t xml:space="preserve"> topologie sunt necesare 100 ms, timpul efectiv de generare și inspectare pentru toate topologiile ste de 100 ms</w:t>
      </w:r>
      <w:r w:rsidR="00AF6980">
        <w:rPr>
          <w:rFonts w:ascii="Arial" w:hAnsi="Arial" w:cs="Arial"/>
          <w:sz w:val="18"/>
          <w:szCs w:val="18"/>
        </w:rPr>
        <w:t xml:space="preserve"> </w:t>
      </w:r>
      <w:r w:rsidR="009D3073">
        <w:rPr>
          <w:rFonts w:ascii="Arial" w:hAnsi="Arial" w:cs="Arial"/>
          <w:sz w:val="18"/>
          <w:szCs w:val="18"/>
        </w:rPr>
        <w:t xml:space="preserve">x </w:t>
      </w:r>
      <w:r w:rsidR="00AF6980">
        <w:rPr>
          <w:rFonts w:ascii="Arial" w:hAnsi="Arial" w:cs="Arial"/>
          <w:sz w:val="18"/>
          <w:szCs w:val="18"/>
        </w:rPr>
        <w:t>1 048 576</w:t>
      </w:r>
      <w:r w:rsidR="0080737E">
        <w:rPr>
          <w:rFonts w:ascii="Arial" w:hAnsi="Arial" w:cs="Arial"/>
          <w:sz w:val="18"/>
          <w:szCs w:val="18"/>
        </w:rPr>
        <w:t xml:space="preserve"> topologii</w:t>
      </w:r>
      <w:r w:rsidR="009D3073">
        <w:rPr>
          <w:rFonts w:ascii="Arial" w:hAnsi="Arial" w:cs="Arial"/>
          <w:sz w:val="18"/>
          <w:szCs w:val="18"/>
        </w:rPr>
        <w:t xml:space="preserve">= </w:t>
      </w:r>
      <w:r w:rsidR="00AF6980">
        <w:rPr>
          <w:rFonts w:ascii="Arial" w:hAnsi="Arial" w:cs="Arial"/>
          <w:sz w:val="18"/>
          <w:szCs w:val="18"/>
        </w:rPr>
        <w:t>104 857 600</w:t>
      </w:r>
      <w:r w:rsidR="0080737E">
        <w:rPr>
          <w:rFonts w:ascii="Arial" w:hAnsi="Arial" w:cs="Arial"/>
          <w:sz w:val="18"/>
          <w:szCs w:val="18"/>
        </w:rPr>
        <w:t xml:space="preserve"> ms=</w:t>
      </w:r>
      <w:r w:rsidR="00AF6980">
        <w:rPr>
          <w:rFonts w:ascii="Arial" w:hAnsi="Arial" w:cs="Arial"/>
          <w:sz w:val="18"/>
          <w:szCs w:val="18"/>
        </w:rPr>
        <w:t>104 857.6 s=29.127 ore</w:t>
      </w:r>
      <w:r w:rsidR="0080737E">
        <w:rPr>
          <w:rFonts w:ascii="Arial" w:hAnsi="Arial" w:cs="Arial"/>
          <w:sz w:val="18"/>
          <w:szCs w:val="18"/>
        </w:rPr>
        <w:t>.</w:t>
      </w:r>
      <w:bookmarkStart w:id="0" w:name="_GoBack"/>
      <w:bookmarkEnd w:id="0"/>
    </w:p>
    <w:p w14:paraId="1AFB9F85" w14:textId="42236445" w:rsidR="00B03D1F" w:rsidRDefault="00B03D1F" w:rsidP="00B77CFB">
      <w:pPr>
        <w:pStyle w:val="NoSpacing"/>
        <w:rPr>
          <w:rFonts w:ascii="Arial" w:hAnsi="Arial" w:cs="Arial"/>
          <w:sz w:val="18"/>
          <w:szCs w:val="18"/>
        </w:rPr>
      </w:pPr>
    </w:p>
    <w:p w14:paraId="0B90AA08" w14:textId="77777777" w:rsidR="00B03D1F" w:rsidRPr="003064AC" w:rsidRDefault="00B03D1F" w:rsidP="00B03D1F">
      <w:pPr>
        <w:rPr>
          <w:b/>
          <w:sz w:val="18"/>
          <w:szCs w:val="18"/>
          <w:u w:val="single"/>
          <w:lang w:val="en-US"/>
        </w:rPr>
      </w:pPr>
      <w:r w:rsidRPr="003064AC">
        <w:rPr>
          <w:b/>
          <w:sz w:val="18"/>
          <w:szCs w:val="18"/>
          <w:u w:val="single"/>
          <w:lang w:val="en-US"/>
        </w:rPr>
        <w:t xml:space="preserve">LIVRABILE: </w:t>
      </w:r>
    </w:p>
    <w:p w14:paraId="25CA78E6" w14:textId="77777777" w:rsidR="002B7965" w:rsidRDefault="00B03D1F" w:rsidP="002B7965">
      <w:pPr>
        <w:rPr>
          <w:b/>
          <w:lang w:val="en-US"/>
        </w:rPr>
      </w:pPr>
      <w:r w:rsidRPr="00E17868">
        <w:rPr>
          <w:bCs/>
          <w:lang w:val="en-US"/>
        </w:rPr>
        <w:t>1 document .docx /.pdf</w:t>
      </w:r>
      <w:r>
        <w:rPr>
          <w:bCs/>
          <w:lang w:val="en-US"/>
        </w:rPr>
        <w:t xml:space="preserve"> ce conține rezolvările exercițiilor 1-</w:t>
      </w:r>
      <w:r w:rsidR="002B7965">
        <w:rPr>
          <w:bCs/>
          <w:lang w:val="en-US"/>
        </w:rPr>
        <w:t>4</w:t>
      </w:r>
      <w:r>
        <w:rPr>
          <w:bCs/>
          <w:lang w:val="en-US"/>
        </w:rPr>
        <w:t xml:space="preserve">, încărcat prin intermediul funcționalității </w:t>
      </w:r>
      <w:r w:rsidRPr="00E17868">
        <w:rPr>
          <w:b/>
          <w:lang w:val="en-US"/>
        </w:rPr>
        <w:t xml:space="preserve">MS </w:t>
      </w:r>
      <w:r>
        <w:rPr>
          <w:b/>
          <w:lang w:val="en-US"/>
        </w:rPr>
        <w:t>FORMS.</w:t>
      </w:r>
    </w:p>
    <w:p w14:paraId="2C5EADB8" w14:textId="5F71A4C1" w:rsidR="00B77CFB" w:rsidRPr="00664B1B" w:rsidRDefault="00B03D1F" w:rsidP="002B7965">
      <w:pPr>
        <w:spacing w:after="0"/>
        <w:rPr>
          <w:sz w:val="18"/>
          <w:szCs w:val="18"/>
        </w:rPr>
      </w:pPr>
      <w:r>
        <w:rPr>
          <w:bCs/>
          <w:lang w:val="en-US"/>
        </w:rPr>
        <w:t xml:space="preserve">TERMEN: </w:t>
      </w:r>
      <w:r w:rsidRPr="00E17868">
        <w:rPr>
          <w:bCs/>
          <w:lang w:val="en-US"/>
        </w:rPr>
        <w:t>Ziua desfășurării laboratorului</w:t>
      </w:r>
      <w:r>
        <w:rPr>
          <w:bCs/>
          <w:lang w:val="en-US"/>
        </w:rPr>
        <w:t xml:space="preserve"> (</w:t>
      </w:r>
      <w:r w:rsidRPr="00E17868">
        <w:rPr>
          <w:bCs/>
          <w:lang w:val="en-US"/>
        </w:rPr>
        <w:t>conform orar semi-grupă</w:t>
      </w:r>
      <w:r>
        <w:rPr>
          <w:bCs/>
          <w:lang w:val="en-US"/>
        </w:rPr>
        <w:t xml:space="preserve">), </w:t>
      </w:r>
      <w:r>
        <w:rPr>
          <w:b/>
          <w:lang w:val="en-US"/>
        </w:rPr>
        <w:t>11</w:t>
      </w:r>
      <w:r w:rsidRPr="00E17868">
        <w:rPr>
          <w:b/>
          <w:lang w:val="en-US"/>
        </w:rPr>
        <w:t>.</w:t>
      </w:r>
      <w:r>
        <w:rPr>
          <w:b/>
          <w:lang w:val="en-US"/>
        </w:rPr>
        <w:t>45</w:t>
      </w:r>
      <w:r w:rsidRPr="00E17868">
        <w:rPr>
          <w:b/>
          <w:lang w:val="en-US"/>
        </w:rPr>
        <w:t xml:space="preserve"> PM</w:t>
      </w:r>
      <w:r w:rsidRPr="00E17868">
        <w:rPr>
          <w:bCs/>
          <w:lang w:val="en-US"/>
        </w:rPr>
        <w:t xml:space="preserve"> </w:t>
      </w:r>
    </w:p>
    <w:sectPr w:rsidR="00B77CFB" w:rsidRPr="00664B1B" w:rsidSect="000972C9">
      <w:headerReference w:type="even" r:id="rId24"/>
      <w:headerReference w:type="default" r:id="rId25"/>
      <w:footerReference w:type="default" r:id="rId26"/>
      <w:headerReference w:type="first" r:id="rId27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D973A" w14:textId="77777777" w:rsidR="00691E5F" w:rsidRDefault="00691E5F" w:rsidP="0099074B">
      <w:r>
        <w:separator/>
      </w:r>
    </w:p>
  </w:endnote>
  <w:endnote w:type="continuationSeparator" w:id="0">
    <w:p w14:paraId="218604A7" w14:textId="77777777" w:rsidR="00691E5F" w:rsidRDefault="00691E5F" w:rsidP="0099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CCC88" w14:textId="77777777" w:rsidR="009C7960" w:rsidRDefault="003D2C58" w:rsidP="0099074B">
    <w:pPr>
      <w:pStyle w:val="Footer"/>
      <w:tabs>
        <w:tab w:val="clear" w:pos="4680"/>
        <w:tab w:val="clear" w:pos="9360"/>
      </w:tabs>
      <w:ind w:left="0" w:right="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B9D451" wp14:editId="5712EF0E">
              <wp:simplePos x="0" y="0"/>
              <wp:positionH relativeFrom="column">
                <wp:posOffset>2790825</wp:posOffset>
              </wp:positionH>
              <wp:positionV relativeFrom="paragraph">
                <wp:posOffset>84294</wp:posOffset>
              </wp:positionV>
              <wp:extent cx="238125" cy="20955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57025B" w14:textId="77777777" w:rsidR="00341DAA" w:rsidRPr="003D2C58" w:rsidRDefault="00341DAA" w:rsidP="00341DAA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instrText xml:space="preserve"> PAGE   \* MERGEFORMAT </w:instrTex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AF6980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5</w: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9D45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219.75pt;margin-top:6.65pt;width: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" filled="f" stroked="f" strokeweight=".5pt">
              <v:textbox>
                <w:txbxContent>
                  <w:p w14:paraId="2157025B" w14:textId="77777777" w:rsidR="00341DAA" w:rsidRPr="003D2C58" w:rsidRDefault="00341DAA" w:rsidP="00341DAA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3D2C58"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AF6980">
                      <w:rPr>
                        <w:b/>
                        <w:noProof/>
                        <w:sz w:val="12"/>
                        <w:szCs w:val="12"/>
                      </w:rPr>
                      <w:t>5</w: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69DECE" wp14:editId="54953BD5">
              <wp:simplePos x="0" y="0"/>
              <wp:positionH relativeFrom="column">
                <wp:posOffset>3190875</wp:posOffset>
              </wp:positionH>
              <wp:positionV relativeFrom="paragraph">
                <wp:posOffset>80645</wp:posOffset>
              </wp:positionV>
              <wp:extent cx="238125" cy="20955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5CF51" w14:textId="77777777" w:rsidR="003D2C58" w:rsidRPr="003D2C58" w:rsidRDefault="003D2C58" w:rsidP="003D2C58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AF6980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5</w: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69DECE" id="Text Box 22" o:spid="_x0000_s1027" type="#_x0000_t202" style="position:absolute;left:0;text-align:left;margin-left:251.25pt;margin-top:6.3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" filled="f" stroked="f" strokeweight=".5pt">
              <v:textbox>
                <w:txbxContent>
                  <w:p w14:paraId="4685CF51" w14:textId="77777777" w:rsidR="003D2C58" w:rsidRPr="003D2C58" w:rsidRDefault="003D2C58" w:rsidP="003D2C58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b/>
                        <w:sz w:val="12"/>
                        <w:szCs w:val="12"/>
                      </w:rPr>
                      <w:instrText xml:space="preserve"> NUMPAGES  \* Arabic  \* MERGEFORMAT </w:instrTex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AF6980">
                      <w:rPr>
                        <w:b/>
                        <w:noProof/>
                        <w:sz w:val="12"/>
                        <w:szCs w:val="12"/>
                      </w:rPr>
                      <w:t>5</w: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9074B">
      <w:rPr>
        <w:noProof/>
        <w:lang w:val="en-US"/>
      </w:rPr>
      <w:drawing>
        <wp:inline distT="0" distB="0" distL="0" distR="0" wp14:anchorId="7C2540A7" wp14:editId="3C2E448C">
          <wp:extent cx="5943600" cy="621665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FOOTER_PortraitB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21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74B">
      <w:softHyphen/>
    </w:r>
    <w:r w:rsidR="0099074B">
      <w:softHyphen/>
    </w:r>
    <w:r w:rsidR="0099074B">
      <w:softHyphen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019EA" w14:textId="77777777" w:rsidR="00691E5F" w:rsidRDefault="00691E5F" w:rsidP="0099074B">
      <w:r>
        <w:separator/>
      </w:r>
    </w:p>
  </w:footnote>
  <w:footnote w:type="continuationSeparator" w:id="0">
    <w:p w14:paraId="76EF9823" w14:textId="77777777" w:rsidR="00691E5F" w:rsidRDefault="00691E5F" w:rsidP="00990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8B20F" w14:textId="77777777" w:rsidR="009C3E44" w:rsidRDefault="00691E5F" w:rsidP="0099074B">
    <w:pPr>
      <w:pStyle w:val="Header"/>
    </w:pPr>
    <w:r>
      <w:rPr>
        <w:noProof/>
      </w:rPr>
      <w:pict w14:anchorId="3D841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9" o:spid="_x0000_s2053" type="#_x0000_t75" style="position:absolute;left:0;text-align:left;margin-left:0;margin-top:0;width:95.75pt;height:702pt;z-index:-251657216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63E32" w14:textId="77777777" w:rsidR="000972C9" w:rsidRPr="002A5324" w:rsidRDefault="00691E5F" w:rsidP="0099074B">
    <w:pPr>
      <w:pStyle w:val="Header"/>
      <w:tabs>
        <w:tab w:val="clear" w:pos="4680"/>
        <w:tab w:val="clear" w:pos="9360"/>
      </w:tabs>
      <w:ind w:left="0" w:right="0"/>
    </w:pPr>
    <w:r>
      <w:rPr>
        <w:noProof/>
      </w:rPr>
      <w:pict w14:anchorId="0E6CC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70" o:spid="_x0000_s2054" type="#_x0000_t75" style="position:absolute;left:0;text-align:left;margin-left:405pt;margin-top:-6.45pt;width:95.85pt;height:702.7pt;z-index:-251656192;mso-position-horizontal-relative:margin;mso-position-vertical-relative:margin" o:allowincell="f">
          <v:imagedata r:id="rId1" o:title="msal_columnV"/>
          <w10:wrap anchorx="margin" anchory="margin"/>
        </v:shape>
      </w:pict>
    </w:r>
    <w:r w:rsidR="002A5324">
      <w:rPr>
        <w:noProof/>
      </w:rPr>
      <w:softHyphen/>
    </w:r>
    <w:r w:rsidR="0099074B">
      <w:rPr>
        <w:noProof/>
        <w:lang w:val="en-US"/>
      </w:rPr>
      <w:drawing>
        <wp:inline distT="0" distB="0" distL="0" distR="0" wp14:anchorId="7E525ED4" wp14:editId="390CEBAB">
          <wp:extent cx="5943600" cy="7810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header_PortraitB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E44">
      <w:rPr>
        <w:noProof/>
      </w:rPr>
      <w:softHyphen/>
    </w:r>
    <w:r w:rsidR="009C3E44">
      <w:rPr>
        <w:noProof/>
      </w:rPr>
      <w:softHyphen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20E7D" w14:textId="77777777" w:rsidR="009C3E44" w:rsidRDefault="00691E5F" w:rsidP="0099074B">
    <w:pPr>
      <w:pStyle w:val="Header"/>
    </w:pPr>
    <w:r>
      <w:rPr>
        <w:noProof/>
      </w:rPr>
      <w:pict w14:anchorId="56088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8" o:spid="_x0000_s2052" type="#_x0000_t75" style="position:absolute;left:0;text-align:left;margin-left:0;margin-top:0;width:95.75pt;height:702pt;z-index:-251658240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5B8B"/>
    <w:multiLevelType w:val="hybridMultilevel"/>
    <w:tmpl w:val="4904966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>
    <w:nsid w:val="18F34692"/>
    <w:multiLevelType w:val="hybridMultilevel"/>
    <w:tmpl w:val="8280E312"/>
    <w:lvl w:ilvl="0" w:tplc="827E8750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>
    <w:nsid w:val="1CE77C49"/>
    <w:multiLevelType w:val="hybridMultilevel"/>
    <w:tmpl w:val="0B18103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1DAD2540"/>
    <w:multiLevelType w:val="multilevel"/>
    <w:tmpl w:val="073CDEB2"/>
    <w:lvl w:ilvl="0">
      <w:start w:val="1"/>
      <w:numFmt w:val="decimal"/>
      <w:pStyle w:val="Heading1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" w:hanging="1800"/>
      </w:pPr>
      <w:rPr>
        <w:rFonts w:hint="default"/>
      </w:rPr>
    </w:lvl>
  </w:abstractNum>
  <w:abstractNum w:abstractNumId="4">
    <w:nsid w:val="2709505C"/>
    <w:multiLevelType w:val="hybridMultilevel"/>
    <w:tmpl w:val="73CCB2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3B4745D1"/>
    <w:multiLevelType w:val="hybridMultilevel"/>
    <w:tmpl w:val="C40446D2"/>
    <w:lvl w:ilvl="0" w:tplc="88B4CE3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461D13AF"/>
    <w:multiLevelType w:val="hybridMultilevel"/>
    <w:tmpl w:val="95BE294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>
    <w:nsid w:val="4D045BD1"/>
    <w:multiLevelType w:val="hybridMultilevel"/>
    <w:tmpl w:val="76040D90"/>
    <w:lvl w:ilvl="0" w:tplc="0418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>
    <w:nsid w:val="4E1D63D2"/>
    <w:multiLevelType w:val="hybridMultilevel"/>
    <w:tmpl w:val="25D0F2E0"/>
    <w:lvl w:ilvl="0" w:tplc="98C66A3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nsid w:val="5C6B337B"/>
    <w:multiLevelType w:val="hybridMultilevel"/>
    <w:tmpl w:val="607CCA02"/>
    <w:lvl w:ilvl="0" w:tplc="04090019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>
    <w:nsid w:val="5DF9742F"/>
    <w:multiLevelType w:val="hybridMultilevel"/>
    <w:tmpl w:val="DEFC115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601C57EF"/>
    <w:multiLevelType w:val="hybridMultilevel"/>
    <w:tmpl w:val="C074CABC"/>
    <w:lvl w:ilvl="0" w:tplc="060C6DCE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584" w:hanging="360"/>
      </w:pPr>
    </w:lvl>
    <w:lvl w:ilvl="2" w:tplc="0418001B" w:tentative="1">
      <w:start w:val="1"/>
      <w:numFmt w:val="lowerRoman"/>
      <w:lvlText w:val="%3."/>
      <w:lvlJc w:val="right"/>
      <w:pPr>
        <w:ind w:left="2304" w:hanging="180"/>
      </w:pPr>
    </w:lvl>
    <w:lvl w:ilvl="3" w:tplc="0418000F" w:tentative="1">
      <w:start w:val="1"/>
      <w:numFmt w:val="decimal"/>
      <w:lvlText w:val="%4."/>
      <w:lvlJc w:val="left"/>
      <w:pPr>
        <w:ind w:left="3024" w:hanging="360"/>
      </w:pPr>
    </w:lvl>
    <w:lvl w:ilvl="4" w:tplc="04180019" w:tentative="1">
      <w:start w:val="1"/>
      <w:numFmt w:val="lowerLetter"/>
      <w:lvlText w:val="%5."/>
      <w:lvlJc w:val="left"/>
      <w:pPr>
        <w:ind w:left="3744" w:hanging="360"/>
      </w:pPr>
    </w:lvl>
    <w:lvl w:ilvl="5" w:tplc="0418001B" w:tentative="1">
      <w:start w:val="1"/>
      <w:numFmt w:val="lowerRoman"/>
      <w:lvlText w:val="%6."/>
      <w:lvlJc w:val="right"/>
      <w:pPr>
        <w:ind w:left="4464" w:hanging="180"/>
      </w:pPr>
    </w:lvl>
    <w:lvl w:ilvl="6" w:tplc="0418000F" w:tentative="1">
      <w:start w:val="1"/>
      <w:numFmt w:val="decimal"/>
      <w:lvlText w:val="%7."/>
      <w:lvlJc w:val="left"/>
      <w:pPr>
        <w:ind w:left="5184" w:hanging="360"/>
      </w:pPr>
    </w:lvl>
    <w:lvl w:ilvl="7" w:tplc="04180019" w:tentative="1">
      <w:start w:val="1"/>
      <w:numFmt w:val="lowerLetter"/>
      <w:lvlText w:val="%8."/>
      <w:lvlJc w:val="left"/>
      <w:pPr>
        <w:ind w:left="5904" w:hanging="360"/>
      </w:pPr>
    </w:lvl>
    <w:lvl w:ilvl="8" w:tplc="0418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6B3B7819"/>
    <w:multiLevelType w:val="hybridMultilevel"/>
    <w:tmpl w:val="AA46CF6E"/>
    <w:lvl w:ilvl="0" w:tplc="C69E0DE6">
      <w:numFmt w:val="bullet"/>
      <w:lvlText w:val="-"/>
      <w:lvlJc w:val="left"/>
      <w:pPr>
        <w:ind w:left="5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>
    <w:nsid w:val="71E229A0"/>
    <w:multiLevelType w:val="hybridMultilevel"/>
    <w:tmpl w:val="DFE04C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4A6ECB"/>
    <w:multiLevelType w:val="hybridMultilevel"/>
    <w:tmpl w:val="DA6020AA"/>
    <w:lvl w:ilvl="0" w:tplc="E508F1C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>
    <w:nsid w:val="7F356A8A"/>
    <w:multiLevelType w:val="hybridMultilevel"/>
    <w:tmpl w:val="1DBC0DE6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0"/>
  </w:num>
  <w:num w:numId="5">
    <w:abstractNumId w:val="2"/>
  </w:num>
  <w:num w:numId="6">
    <w:abstractNumId w:val="15"/>
  </w:num>
  <w:num w:numId="7">
    <w:abstractNumId w:val="1"/>
  </w:num>
  <w:num w:numId="8">
    <w:abstractNumId w:val="0"/>
  </w:num>
  <w:num w:numId="9">
    <w:abstractNumId w:val="9"/>
  </w:num>
  <w:num w:numId="10">
    <w:abstractNumId w:val="13"/>
  </w:num>
  <w:num w:numId="11">
    <w:abstractNumId w:val="8"/>
  </w:num>
  <w:num w:numId="12">
    <w:abstractNumId w:val="5"/>
  </w:num>
  <w:num w:numId="13">
    <w:abstractNumId w:val="14"/>
  </w:num>
  <w:num w:numId="14">
    <w:abstractNumId w:val="7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ttachedTemplate r:id="rId1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5"/>
    <w:rsid w:val="00014B49"/>
    <w:rsid w:val="00076025"/>
    <w:rsid w:val="000972C9"/>
    <w:rsid w:val="000B37EE"/>
    <w:rsid w:val="000C2D7D"/>
    <w:rsid w:val="000C581B"/>
    <w:rsid w:val="00115C24"/>
    <w:rsid w:val="00116AE5"/>
    <w:rsid w:val="0013595E"/>
    <w:rsid w:val="00184A87"/>
    <w:rsid w:val="001B138B"/>
    <w:rsid w:val="001D0173"/>
    <w:rsid w:val="001E0193"/>
    <w:rsid w:val="001E0961"/>
    <w:rsid w:val="001E3994"/>
    <w:rsid w:val="00283B9D"/>
    <w:rsid w:val="00291844"/>
    <w:rsid w:val="00291A9C"/>
    <w:rsid w:val="002928BD"/>
    <w:rsid w:val="00292ABA"/>
    <w:rsid w:val="002A5324"/>
    <w:rsid w:val="002B7965"/>
    <w:rsid w:val="002F3567"/>
    <w:rsid w:val="003008DE"/>
    <w:rsid w:val="003064AC"/>
    <w:rsid w:val="003164AE"/>
    <w:rsid w:val="00341DAA"/>
    <w:rsid w:val="00367966"/>
    <w:rsid w:val="003A5684"/>
    <w:rsid w:val="003D2C58"/>
    <w:rsid w:val="00401F1B"/>
    <w:rsid w:val="00430C1A"/>
    <w:rsid w:val="0044068E"/>
    <w:rsid w:val="00460F5D"/>
    <w:rsid w:val="00467A1F"/>
    <w:rsid w:val="004A61FF"/>
    <w:rsid w:val="004C4095"/>
    <w:rsid w:val="004D3745"/>
    <w:rsid w:val="004E28AB"/>
    <w:rsid w:val="00542EFC"/>
    <w:rsid w:val="005475D6"/>
    <w:rsid w:val="00557A53"/>
    <w:rsid w:val="00584C4F"/>
    <w:rsid w:val="005858DA"/>
    <w:rsid w:val="00595F15"/>
    <w:rsid w:val="005C38D9"/>
    <w:rsid w:val="00624E29"/>
    <w:rsid w:val="00664B1B"/>
    <w:rsid w:val="0068645E"/>
    <w:rsid w:val="00691E5F"/>
    <w:rsid w:val="00693D0E"/>
    <w:rsid w:val="006C5261"/>
    <w:rsid w:val="00740537"/>
    <w:rsid w:val="00751050"/>
    <w:rsid w:val="00752825"/>
    <w:rsid w:val="00765014"/>
    <w:rsid w:val="007B23D8"/>
    <w:rsid w:val="0080737E"/>
    <w:rsid w:val="008112BE"/>
    <w:rsid w:val="00837B7E"/>
    <w:rsid w:val="008A7F18"/>
    <w:rsid w:val="008B1C5B"/>
    <w:rsid w:val="008B2CA3"/>
    <w:rsid w:val="00911E14"/>
    <w:rsid w:val="00936636"/>
    <w:rsid w:val="0099074B"/>
    <w:rsid w:val="009B50A2"/>
    <w:rsid w:val="009C1A68"/>
    <w:rsid w:val="009C3E44"/>
    <w:rsid w:val="009C7960"/>
    <w:rsid w:val="009D3073"/>
    <w:rsid w:val="00A21AE8"/>
    <w:rsid w:val="00A453C8"/>
    <w:rsid w:val="00A637F5"/>
    <w:rsid w:val="00AF1F36"/>
    <w:rsid w:val="00AF33B0"/>
    <w:rsid w:val="00AF6980"/>
    <w:rsid w:val="00B03D1F"/>
    <w:rsid w:val="00B32BA2"/>
    <w:rsid w:val="00B43F14"/>
    <w:rsid w:val="00B553EE"/>
    <w:rsid w:val="00B77CFB"/>
    <w:rsid w:val="00BA428E"/>
    <w:rsid w:val="00BA6E09"/>
    <w:rsid w:val="00BB4A5C"/>
    <w:rsid w:val="00BC64DF"/>
    <w:rsid w:val="00C1003E"/>
    <w:rsid w:val="00C429FF"/>
    <w:rsid w:val="00C76B0A"/>
    <w:rsid w:val="00C94C29"/>
    <w:rsid w:val="00CC0A20"/>
    <w:rsid w:val="00CC3D0C"/>
    <w:rsid w:val="00D173C8"/>
    <w:rsid w:val="00D22ABD"/>
    <w:rsid w:val="00D23168"/>
    <w:rsid w:val="00D507D8"/>
    <w:rsid w:val="00D54FB1"/>
    <w:rsid w:val="00D82199"/>
    <w:rsid w:val="00D87B13"/>
    <w:rsid w:val="00DD6474"/>
    <w:rsid w:val="00DF31CF"/>
    <w:rsid w:val="00E0681D"/>
    <w:rsid w:val="00E444FB"/>
    <w:rsid w:val="00E45FFE"/>
    <w:rsid w:val="00E95368"/>
    <w:rsid w:val="00EB09AA"/>
    <w:rsid w:val="00EB15BE"/>
    <w:rsid w:val="00EB6027"/>
    <w:rsid w:val="00EC3DA8"/>
    <w:rsid w:val="00ED3878"/>
    <w:rsid w:val="00F02B8E"/>
    <w:rsid w:val="00F87A92"/>
    <w:rsid w:val="00F94A87"/>
    <w:rsid w:val="00FB6606"/>
    <w:rsid w:val="00FF3956"/>
    <w:rsid w:val="11B65413"/>
    <w:rsid w:val="2CAC2CF3"/>
    <w:rsid w:val="2ED697A1"/>
    <w:rsid w:val="778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438AAF1"/>
  <w15:docId w15:val="{FD956F2E-2623-4FD1-ABB3-0907B12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74B"/>
    <w:pPr>
      <w:ind w:left="144" w:right="288"/>
      <w:jc w:val="both"/>
    </w:pPr>
    <w:rPr>
      <w:rFonts w:ascii="Arial" w:hAnsi="Arial" w:cs="Arial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2BE"/>
    <w:pPr>
      <w:keepNext/>
      <w:keepLines/>
      <w:numPr>
        <w:numId w:val="1"/>
      </w:numPr>
      <w:spacing w:before="280"/>
      <w:ind w:left="418" w:hanging="274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2BE"/>
    <w:pPr>
      <w:keepNext/>
      <w:keepLines/>
      <w:numPr>
        <w:ilvl w:val="1"/>
        <w:numId w:val="1"/>
      </w:numPr>
      <w:spacing w:before="240"/>
      <w:ind w:left="590" w:hanging="446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2BE"/>
    <w:pPr>
      <w:keepNext/>
      <w:keepLines/>
      <w:numPr>
        <w:ilvl w:val="2"/>
        <w:numId w:val="1"/>
      </w:numPr>
      <w:spacing w:before="200"/>
      <w:ind w:left="590" w:hanging="446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2B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AL">
    <w:name w:val="MSAL"/>
    <w:basedOn w:val="NoSpacing"/>
    <w:link w:val="MSALChar"/>
    <w:autoRedefine/>
    <w:qFormat/>
    <w:rsid w:val="00014B49"/>
    <w:pPr>
      <w:framePr w:w="16021" w:wrap="around" w:vAnchor="text" w:hAnchor="page" w:x="450" w:y="1"/>
      <w:tabs>
        <w:tab w:val="left" w:pos="900"/>
      </w:tabs>
      <w:spacing w:before="960"/>
      <w:ind w:left="720" w:right="720"/>
      <w:contextualSpacing/>
      <w:jc w:val="both"/>
    </w:pPr>
    <w:rPr>
      <w:rFonts w:ascii="Arial" w:hAnsi="Arial"/>
      <w:sz w:val="20"/>
    </w:rPr>
  </w:style>
  <w:style w:type="character" w:customStyle="1" w:styleId="MSALChar">
    <w:name w:val="MSAL Char"/>
    <w:basedOn w:val="DefaultParagraphFont"/>
    <w:link w:val="MSAL"/>
    <w:rsid w:val="00014B49"/>
    <w:rPr>
      <w:rFonts w:ascii="Arial" w:hAnsi="Arial"/>
      <w:sz w:val="20"/>
    </w:rPr>
  </w:style>
  <w:style w:type="paragraph" w:styleId="NoSpacing">
    <w:name w:val="No Spacing"/>
    <w:uiPriority w:val="1"/>
    <w:qFormat/>
    <w:rsid w:val="00014B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2C9"/>
  </w:style>
  <w:style w:type="paragraph" w:styleId="Footer">
    <w:name w:val="footer"/>
    <w:basedOn w:val="Normal"/>
    <w:link w:val="Foot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2C9"/>
  </w:style>
  <w:style w:type="paragraph" w:styleId="BalloonText">
    <w:name w:val="Balloon Text"/>
    <w:basedOn w:val="Normal"/>
    <w:link w:val="BalloonTextChar"/>
    <w:uiPriority w:val="99"/>
    <w:semiHidden/>
    <w:unhideWhenUsed/>
    <w:rsid w:val="0009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BB4A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4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0"/>
      <w:szCs w:val="20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112BE"/>
    <w:rPr>
      <w:rFonts w:ascii="Arial" w:eastAsiaTheme="majorEastAsia" w:hAnsi="Arial" w:cstheme="majorBidi"/>
      <w:b/>
      <w:bCs/>
      <w:i/>
      <w:iCs/>
      <w:color w:val="000000" w:themeColor="text1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DF31CF"/>
    <w:rPr>
      <w:color w:val="0000FF" w:themeColor="hyperlink"/>
      <w:u w:val="single"/>
    </w:rPr>
  </w:style>
  <w:style w:type="table" w:styleId="LightList-Accent4">
    <w:name w:val="Light List Accent 4"/>
    <w:basedOn w:val="TableNormal"/>
    <w:uiPriority w:val="61"/>
    <w:rsid w:val="00752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0B3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1C5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C5B"/>
    <w:rPr>
      <w:rFonts w:ascii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8B1C5B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diagrams.net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cvLand\AppData\Roaming\Microsoft\Templates\MSAL2013_DocTemplate_PortraitB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5D7CB78523F47943E8EB8107FF0FB" ma:contentTypeVersion="7" ma:contentTypeDescription="Create a new document." ma:contentTypeScope="" ma:versionID="c64deeb0e57885f783db4731179a751a">
  <xsd:schema xmlns:xsd="http://www.w3.org/2001/XMLSchema" xmlns:xs="http://www.w3.org/2001/XMLSchema" xmlns:p="http://schemas.microsoft.com/office/2006/metadata/properties" xmlns:ns2="cc056f14-f25b-4106-9739-28b3da727e16" targetNamespace="http://schemas.microsoft.com/office/2006/metadata/properties" ma:root="true" ma:fieldsID="c210f1686b3eed19db476df1f5d89229" ns2:_="">
    <xsd:import namespace="cc056f14-f25b-4106-9739-28b3da727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56f14-f25b-4106-9739-28b3da727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5EB1A4-2B39-4A80-8868-44A929773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056f14-f25b-4106-9739-28b3da727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B673F-945E-4A14-8D98-D2E466EDE9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51250A-8A3D-483A-85DF-64E87794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A14A0D-2149-4741-8A55-5515E70B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MSAL2013_DocTemplate_PortraitBW</Template>
  <TotalTime>219</TotalTime>
  <Pages>5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</dc:creator>
  <cp:lastModifiedBy>MARIUS</cp:lastModifiedBy>
  <cp:revision>4</cp:revision>
  <cp:lastPrinted>2017-10-16T06:46:00Z</cp:lastPrinted>
  <dcterms:created xsi:type="dcterms:W3CDTF">2020-10-13T08:53:00Z</dcterms:created>
  <dcterms:modified xsi:type="dcterms:W3CDTF">2020-10-13T20:37:00Z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0x01010048C5D7CB78523F47943E8EB8107FF0FB</vt:lpwstr>
  </property>
</Properties>
</file>